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7116" w14:textId="77777777" w:rsidR="00F03E27" w:rsidRDefault="00F03E27" w:rsidP="00A16601">
      <w:pPr>
        <w:pBdr>
          <w:bottom w:val="single" w:sz="8" w:space="4" w:color="0068BA" w:themeColor="accent1"/>
        </w:pBdr>
        <w:spacing w:after="300" w:line="240" w:lineRule="auto"/>
        <w:contextualSpacing/>
        <w:rPr>
          <w:rFonts w:asciiTheme="majorHAnsi" w:eastAsiaTheme="minorEastAsia" w:hAnsiTheme="majorHAnsi" w:cstheme="majorBidi"/>
          <w:noProof/>
          <w:color w:val="00517D" w:themeColor="text2" w:themeShade="BF"/>
          <w:spacing w:val="5"/>
          <w:kern w:val="28"/>
          <w:sz w:val="36"/>
          <w:szCs w:val="36"/>
          <w:lang w:val="en-US" w:eastAsia="en-CA"/>
        </w:rPr>
      </w:pPr>
    </w:p>
    <w:p w14:paraId="04F5C614" w14:textId="78A9BA85" w:rsidR="00143AC3" w:rsidRPr="00A16601" w:rsidRDefault="00D05A73" w:rsidP="00A16601">
      <w:pPr>
        <w:pBdr>
          <w:bottom w:val="single" w:sz="8" w:space="4" w:color="0068BA" w:themeColor="accent1"/>
        </w:pBdr>
        <w:spacing w:after="300" w:line="240" w:lineRule="auto"/>
        <w:contextualSpacing/>
        <w:rPr>
          <w:rFonts w:asciiTheme="majorHAnsi" w:eastAsiaTheme="minorEastAsia" w:hAnsiTheme="majorHAnsi" w:cstheme="majorBidi"/>
          <w:noProof/>
          <w:color w:val="00517D" w:themeColor="text2" w:themeShade="BF"/>
          <w:spacing w:val="5"/>
          <w:kern w:val="28"/>
          <w:sz w:val="36"/>
          <w:szCs w:val="36"/>
          <w:lang w:val="en-US" w:eastAsia="en-CA"/>
        </w:rPr>
      </w:pPr>
      <w:r w:rsidRPr="00A16601">
        <w:rPr>
          <w:rFonts w:asciiTheme="majorHAnsi" w:eastAsiaTheme="minorEastAsia" w:hAnsiTheme="majorHAnsi" w:cstheme="majorBidi"/>
          <w:noProof/>
          <w:color w:val="00517D" w:themeColor="text2" w:themeShade="BF"/>
          <w:spacing w:val="5"/>
          <w:kern w:val="28"/>
          <w:sz w:val="36"/>
          <w:szCs w:val="36"/>
          <w:lang w:val="en-US" w:eastAsia="en-CA"/>
        </w:rPr>
        <w:t xml:space="preserve">Test Task for </w:t>
      </w:r>
      <w:r w:rsidR="00F03E27" w:rsidRPr="00F03E27">
        <w:rPr>
          <w:rFonts w:asciiTheme="majorHAnsi" w:eastAsiaTheme="minorEastAsia" w:hAnsiTheme="majorHAnsi" w:cstheme="majorBidi"/>
          <w:noProof/>
          <w:color w:val="00517D" w:themeColor="text2" w:themeShade="BF"/>
          <w:spacing w:val="5"/>
          <w:kern w:val="28"/>
          <w:sz w:val="36"/>
          <w:szCs w:val="36"/>
          <w:lang w:val="en-US" w:eastAsia="en-CA"/>
        </w:rPr>
        <w:t xml:space="preserve">WEB./Backend/.NET Developer </w:t>
      </w:r>
      <w:r w:rsidRPr="00A16601">
        <w:rPr>
          <w:rFonts w:asciiTheme="majorHAnsi" w:eastAsiaTheme="minorEastAsia" w:hAnsiTheme="majorHAnsi" w:cstheme="majorBidi"/>
          <w:noProof/>
          <w:color w:val="00517D" w:themeColor="text2" w:themeShade="BF"/>
          <w:spacing w:val="5"/>
          <w:kern w:val="28"/>
          <w:sz w:val="36"/>
          <w:szCs w:val="36"/>
          <w:lang w:val="en-US" w:eastAsia="en-CA"/>
        </w:rPr>
        <w:t>Candidate</w:t>
      </w:r>
    </w:p>
    <w:p w14:paraId="63BC98F2" w14:textId="77777777" w:rsidR="00560955" w:rsidRPr="00D05A73" w:rsidRDefault="00560955" w:rsidP="00143AC3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0068BA" w:themeColor="accent1"/>
          <w:sz w:val="26"/>
          <w:szCs w:val="26"/>
          <w:lang w:val="en-US" w:eastAsia="en-CA"/>
        </w:rPr>
      </w:pPr>
    </w:p>
    <w:p w14:paraId="6904CFEE" w14:textId="77777777" w:rsidR="00F03E27" w:rsidRDefault="00F03E27" w:rsidP="00F03E27">
      <w:pPr>
        <w:rPr>
          <w:rFonts w:asciiTheme="majorHAnsi" w:eastAsiaTheme="majorEastAsia" w:hAnsiTheme="majorHAnsi" w:cstheme="majorBidi"/>
          <w:b/>
          <w:bCs/>
          <w:color w:val="0068BA" w:themeColor="accent1"/>
          <w:sz w:val="26"/>
          <w:szCs w:val="26"/>
          <w:lang w:val="en-US" w:eastAsia="en-CA"/>
        </w:rPr>
      </w:pPr>
    </w:p>
    <w:p w14:paraId="17A38DB0" w14:textId="4DDE6CE8" w:rsidR="00F03E27" w:rsidRPr="00F03E27" w:rsidRDefault="00F03E27" w:rsidP="00F03E27">
      <w:pPr>
        <w:rPr>
          <w:rFonts w:asciiTheme="majorHAnsi" w:eastAsiaTheme="majorEastAsia" w:hAnsiTheme="majorHAnsi" w:cstheme="majorBidi"/>
          <w:b/>
          <w:bCs/>
          <w:color w:val="0068BA" w:themeColor="accent1"/>
          <w:sz w:val="26"/>
          <w:szCs w:val="26"/>
          <w:lang w:val="en-US" w:eastAsia="en-CA"/>
        </w:rPr>
      </w:pPr>
      <w:r w:rsidRPr="00F03E27">
        <w:rPr>
          <w:rFonts w:asciiTheme="majorHAnsi" w:eastAsiaTheme="majorEastAsia" w:hAnsiTheme="majorHAnsi" w:cstheme="majorBidi"/>
          <w:b/>
          <w:bCs/>
          <w:color w:val="0068BA" w:themeColor="accent1"/>
          <w:sz w:val="26"/>
          <w:szCs w:val="26"/>
          <w:lang w:val="en-US" w:eastAsia="en-CA"/>
        </w:rPr>
        <w:t>Assignment 1. Data structures</w:t>
      </w:r>
    </w:p>
    <w:p w14:paraId="7C1C2406" w14:textId="77777777" w:rsidR="00F03E27" w:rsidRPr="00F03E27" w:rsidRDefault="00D05A73" w:rsidP="00F03E27">
      <w:pPr>
        <w:rPr>
          <w:lang w:val="en-US" w:eastAsia="en-CA"/>
        </w:rPr>
      </w:pPr>
      <w:r w:rsidRPr="00D05A73">
        <w:rPr>
          <w:lang w:val="en-US" w:eastAsia="en-CA"/>
        </w:rPr>
        <w:br/>
      </w:r>
      <w:r w:rsidR="00F03E27" w:rsidRPr="00F03E27">
        <w:rPr>
          <w:lang w:val="en-US" w:eastAsia="en-CA"/>
        </w:rPr>
        <w:t>- Create a relational database model on "Selling railroad tickets";</w:t>
      </w:r>
    </w:p>
    <w:p w14:paraId="5E9EE46D" w14:textId="3F6EBD97" w:rsidR="00F03E27" w:rsidRPr="00F03E27" w:rsidRDefault="00F03E27" w:rsidP="00F03E27">
      <w:pPr>
        <w:rPr>
          <w:lang w:val="en-US" w:eastAsia="en-CA"/>
        </w:rPr>
      </w:pPr>
      <w:r w:rsidRPr="00F03E27">
        <w:rPr>
          <w:lang w:val="en-US" w:eastAsia="en-CA"/>
        </w:rPr>
        <w:t>- The level of detail - you decide</w:t>
      </w:r>
      <w:r>
        <w:rPr>
          <w:lang w:val="en-US" w:eastAsia="en-CA"/>
        </w:rPr>
        <w:t>;</w:t>
      </w:r>
    </w:p>
    <w:p w14:paraId="10AE1952" w14:textId="166C0EB8" w:rsidR="00F03E27" w:rsidRPr="00F03E27" w:rsidRDefault="00F03E27" w:rsidP="00F03E27">
      <w:pPr>
        <w:rPr>
          <w:lang w:val="en-US" w:eastAsia="en-CA"/>
        </w:rPr>
      </w:pPr>
      <w:r w:rsidRPr="00F03E27">
        <w:rPr>
          <w:lang w:val="en-US" w:eastAsia="en-CA"/>
        </w:rPr>
        <w:t>- It's desirable to use MSSQL Server</w:t>
      </w:r>
      <w:r>
        <w:rPr>
          <w:lang w:val="en-US" w:eastAsia="en-CA"/>
        </w:rPr>
        <w:t>;</w:t>
      </w:r>
    </w:p>
    <w:p w14:paraId="020E0B9A" w14:textId="0E0ADC7E" w:rsidR="00F03E27" w:rsidRDefault="00F03E27" w:rsidP="00F03E27">
      <w:pPr>
        <w:rPr>
          <w:lang w:val="en-US" w:eastAsia="en-CA"/>
        </w:rPr>
      </w:pPr>
      <w:r w:rsidRPr="00F03E27">
        <w:rPr>
          <w:lang w:val="en-US" w:eastAsia="en-CA"/>
        </w:rPr>
        <w:t>- The result of the task can be a dump of the created database (*.</w:t>
      </w:r>
      <w:proofErr w:type="spellStart"/>
      <w:r w:rsidRPr="00F03E27">
        <w:rPr>
          <w:lang w:val="en-US" w:eastAsia="en-CA"/>
        </w:rPr>
        <w:t>bak</w:t>
      </w:r>
      <w:proofErr w:type="spellEnd"/>
      <w:r w:rsidRPr="00F03E27">
        <w:rPr>
          <w:lang w:val="en-US" w:eastAsia="en-CA"/>
        </w:rPr>
        <w:t xml:space="preserve"> file), *.</w:t>
      </w:r>
      <w:proofErr w:type="spellStart"/>
      <w:r w:rsidRPr="00F03E27">
        <w:rPr>
          <w:lang w:val="en-US" w:eastAsia="en-CA"/>
        </w:rPr>
        <w:t>dacpac</w:t>
      </w:r>
      <w:proofErr w:type="spellEnd"/>
      <w:r w:rsidRPr="00F03E27">
        <w:rPr>
          <w:lang w:val="en-US" w:eastAsia="en-CA"/>
        </w:rPr>
        <w:t xml:space="preserve"> schema description or SQL s</w:t>
      </w:r>
      <w:r>
        <w:rPr>
          <w:lang w:val="en-US" w:eastAsia="en-CA"/>
        </w:rPr>
        <w:t>cript that creates the database.</w:t>
      </w:r>
    </w:p>
    <w:p w14:paraId="51B98BF7" w14:textId="77777777" w:rsidR="00000069" w:rsidRPr="00F03E27" w:rsidRDefault="00000069" w:rsidP="00F03E27">
      <w:pPr>
        <w:rPr>
          <w:lang w:val="en-US" w:eastAsia="en-CA"/>
        </w:rPr>
      </w:pPr>
    </w:p>
    <w:p w14:paraId="06A2013B" w14:textId="3852118A" w:rsidR="00F03E27" w:rsidRPr="00F03E27" w:rsidRDefault="00F03E27" w:rsidP="00F03E27">
      <w:pPr>
        <w:rPr>
          <w:rFonts w:asciiTheme="majorHAnsi" w:eastAsiaTheme="majorEastAsia" w:hAnsiTheme="majorHAnsi" w:cstheme="majorBidi"/>
          <w:b/>
          <w:bCs/>
          <w:color w:val="0068BA" w:themeColor="accent1"/>
          <w:sz w:val="26"/>
          <w:szCs w:val="26"/>
          <w:lang w:val="en-US" w:eastAsia="en-CA"/>
        </w:rPr>
      </w:pPr>
      <w:r w:rsidRPr="00F03E27">
        <w:rPr>
          <w:rFonts w:asciiTheme="majorHAnsi" w:eastAsiaTheme="majorEastAsia" w:hAnsiTheme="majorHAnsi" w:cstheme="majorBidi"/>
          <w:b/>
          <w:bCs/>
          <w:color w:val="0068BA" w:themeColor="accent1"/>
          <w:sz w:val="26"/>
          <w:szCs w:val="26"/>
          <w:lang w:val="en-US" w:eastAsia="en-CA"/>
        </w:rPr>
        <w:t xml:space="preserve">Assignment </w:t>
      </w:r>
      <w:r>
        <w:rPr>
          <w:rFonts w:asciiTheme="majorHAnsi" w:eastAsiaTheme="majorEastAsia" w:hAnsiTheme="majorHAnsi" w:cstheme="majorBidi"/>
          <w:b/>
          <w:bCs/>
          <w:color w:val="0068BA" w:themeColor="accent1"/>
          <w:sz w:val="26"/>
          <w:szCs w:val="26"/>
          <w:lang w:val="en-US" w:eastAsia="en-CA"/>
        </w:rPr>
        <w:t>2</w:t>
      </w:r>
      <w:r w:rsidRPr="00F03E27">
        <w:rPr>
          <w:rFonts w:asciiTheme="majorHAnsi" w:eastAsiaTheme="majorEastAsia" w:hAnsiTheme="majorHAnsi" w:cstheme="majorBidi"/>
          <w:b/>
          <w:bCs/>
          <w:color w:val="0068BA" w:themeColor="accent1"/>
          <w:sz w:val="26"/>
          <w:szCs w:val="26"/>
          <w:lang w:val="en-US" w:eastAsia="en-CA"/>
        </w:rPr>
        <w:t xml:space="preserve">. .Net application </w:t>
      </w:r>
    </w:p>
    <w:p w14:paraId="1B01E8B6" w14:textId="77777777" w:rsidR="00661021" w:rsidRPr="00661021" w:rsidRDefault="00D05A73" w:rsidP="00661021">
      <w:pPr>
        <w:rPr>
          <w:lang w:val="en-US" w:eastAsia="en-CA"/>
        </w:rPr>
      </w:pPr>
      <w:r>
        <w:rPr>
          <w:lang w:val="en-US" w:eastAsia="en-CA"/>
        </w:rPr>
        <w:br/>
      </w:r>
      <w:r w:rsidR="00661021" w:rsidRPr="00661021">
        <w:rPr>
          <w:lang w:val="en-US" w:eastAsia="en-CA"/>
        </w:rPr>
        <w:t>•</w:t>
      </w:r>
      <w:r w:rsidR="00661021" w:rsidRPr="00661021">
        <w:rPr>
          <w:lang w:val="en-US" w:eastAsia="en-CA"/>
        </w:rPr>
        <w:tab/>
        <w:t>Write a "proxy" that will return the modified text of reddit.com (or any other site of your choice);</w:t>
      </w:r>
    </w:p>
    <w:p w14:paraId="33495A78" w14:textId="77777777" w:rsidR="00661021" w:rsidRPr="00661021" w:rsidRDefault="00661021" w:rsidP="00661021">
      <w:pPr>
        <w:rPr>
          <w:lang w:val="en-US" w:eastAsia="en-CA"/>
        </w:rPr>
      </w:pPr>
      <w:r w:rsidRPr="00661021">
        <w:rPr>
          <w:lang w:val="en-US" w:eastAsia="en-CA"/>
        </w:rPr>
        <w:t>•</w:t>
      </w:r>
      <w:r w:rsidRPr="00661021">
        <w:rPr>
          <w:lang w:val="en-US" w:eastAsia="en-CA"/>
        </w:rPr>
        <w:tab/>
        <w:t>To each word, which consists of six letters, you must add a symbol "™";</w:t>
      </w:r>
    </w:p>
    <w:p w14:paraId="20208AF5" w14:textId="77777777" w:rsidR="00661021" w:rsidRPr="00661021" w:rsidRDefault="00661021" w:rsidP="00661021">
      <w:pPr>
        <w:rPr>
          <w:lang w:val="en-US" w:eastAsia="en-CA"/>
        </w:rPr>
      </w:pPr>
      <w:r w:rsidRPr="00661021">
        <w:rPr>
          <w:lang w:val="en-US" w:eastAsia="en-CA"/>
        </w:rPr>
        <w:t>•</w:t>
      </w:r>
      <w:r w:rsidRPr="00661021">
        <w:rPr>
          <w:lang w:val="en-US" w:eastAsia="en-CA"/>
        </w:rPr>
        <w:tab/>
        <w:t>You can use any .Net technology and libraries in the C# language;</w:t>
      </w:r>
    </w:p>
    <w:p w14:paraId="1B7F98EC" w14:textId="77777777" w:rsidR="00661021" w:rsidRPr="00661021" w:rsidRDefault="00661021" w:rsidP="00661021">
      <w:pPr>
        <w:rPr>
          <w:lang w:val="en-US" w:eastAsia="en-CA"/>
        </w:rPr>
      </w:pPr>
      <w:r w:rsidRPr="00661021">
        <w:rPr>
          <w:lang w:val="en-US" w:eastAsia="en-CA"/>
        </w:rPr>
        <w:t>•</w:t>
      </w:r>
      <w:r w:rsidRPr="00661021">
        <w:rPr>
          <w:lang w:val="en-US" w:eastAsia="en-CA"/>
        </w:rPr>
        <w:tab/>
        <w:t>The functionality of the original site must not be altered;</w:t>
      </w:r>
    </w:p>
    <w:p w14:paraId="091A46E4" w14:textId="77777777" w:rsidR="00661021" w:rsidRPr="00661021" w:rsidRDefault="00661021" w:rsidP="00661021">
      <w:pPr>
        <w:rPr>
          <w:lang w:val="en-US" w:eastAsia="en-CA"/>
        </w:rPr>
      </w:pPr>
      <w:r w:rsidRPr="00661021">
        <w:rPr>
          <w:lang w:val="en-US" w:eastAsia="en-CA"/>
        </w:rPr>
        <w:t>•</w:t>
      </w:r>
      <w:r w:rsidRPr="00661021">
        <w:rPr>
          <w:lang w:val="en-US" w:eastAsia="en-CA"/>
        </w:rPr>
        <w:tab/>
        <w:t>All internal navigation links of the site must be replaced by the address of the proxy-server.</w:t>
      </w:r>
    </w:p>
    <w:p w14:paraId="501E524C" w14:textId="77777777" w:rsidR="00661021" w:rsidRPr="00661021" w:rsidRDefault="00661021" w:rsidP="00661021">
      <w:pPr>
        <w:rPr>
          <w:lang w:val="en-US" w:eastAsia="en-CA"/>
        </w:rPr>
      </w:pPr>
    </w:p>
    <w:p w14:paraId="364813AA" w14:textId="77777777" w:rsidR="00661021" w:rsidRPr="00661021" w:rsidRDefault="00661021" w:rsidP="00661021">
      <w:pPr>
        <w:rPr>
          <w:lang w:val="en-US" w:eastAsia="en-CA"/>
        </w:rPr>
      </w:pPr>
      <w:r w:rsidRPr="00661021">
        <w:rPr>
          <w:lang w:val="en-US" w:eastAsia="en-CA"/>
        </w:rPr>
        <w:t>That is, site navigation must be handled by a Proxy without taking the client back to the original site.</w:t>
      </w:r>
    </w:p>
    <w:p w14:paraId="0627235F" w14:textId="77777777" w:rsidR="00661021" w:rsidRPr="00661021" w:rsidRDefault="00661021" w:rsidP="00661021">
      <w:pPr>
        <w:rPr>
          <w:lang w:val="en-US" w:eastAsia="en-CA"/>
        </w:rPr>
      </w:pPr>
    </w:p>
    <w:p w14:paraId="2684B959" w14:textId="77777777" w:rsidR="00661021" w:rsidRPr="00661021" w:rsidRDefault="00661021" w:rsidP="00661021">
      <w:pPr>
        <w:rPr>
          <w:lang w:val="en-US" w:eastAsia="en-CA"/>
        </w:rPr>
      </w:pPr>
      <w:r w:rsidRPr="00661021">
        <w:rPr>
          <w:lang w:val="en-US" w:eastAsia="en-CA"/>
        </w:rPr>
        <w:t>Example. A request to, say, {proxy address}/r/popular/ should show the content of the page</w:t>
      </w:r>
    </w:p>
    <w:p w14:paraId="4CC749E6" w14:textId="77777777" w:rsidR="00661021" w:rsidRPr="00661021" w:rsidRDefault="00661021" w:rsidP="00661021">
      <w:pPr>
        <w:rPr>
          <w:lang w:val="en-US" w:eastAsia="en-CA"/>
        </w:rPr>
      </w:pPr>
      <w:r w:rsidRPr="00661021">
        <w:rPr>
          <w:lang w:val="en-US" w:eastAsia="en-CA"/>
        </w:rPr>
        <w:t xml:space="preserve">https://www.reddit.com/r/popular/ with changed words that were 6 characters long. </w:t>
      </w:r>
    </w:p>
    <w:p w14:paraId="146AC9BC" w14:textId="77777777" w:rsidR="00661021" w:rsidRPr="00661021" w:rsidRDefault="00661021" w:rsidP="00661021">
      <w:pPr>
        <w:rPr>
          <w:lang w:val="en-US" w:eastAsia="en-CA"/>
        </w:rPr>
      </w:pPr>
      <w:r w:rsidRPr="00661021">
        <w:rPr>
          <w:lang w:val="en-US" w:eastAsia="en-CA"/>
        </w:rPr>
        <w:t>And all the site navigation to sections of the site should go through Proxy.</w:t>
      </w:r>
    </w:p>
    <w:p w14:paraId="5FC9E838" w14:textId="77777777" w:rsidR="00661021" w:rsidRPr="00661021" w:rsidRDefault="00661021" w:rsidP="00661021">
      <w:pPr>
        <w:rPr>
          <w:lang w:val="en-US" w:eastAsia="en-CA"/>
        </w:rPr>
      </w:pPr>
      <w:r w:rsidRPr="00661021">
        <w:rPr>
          <w:lang w:val="en-US" w:eastAsia="en-CA"/>
        </w:rPr>
        <w:lastRenderedPageBreak/>
        <w:t>Hint: There is no SLOC limit for your solution. But, if your proxy solution contains more than 300 SLOC, then probably</w:t>
      </w:r>
      <w:bookmarkStart w:id="0" w:name="_GoBack"/>
      <w:bookmarkEnd w:id="0"/>
      <w:r w:rsidRPr="00661021">
        <w:rPr>
          <w:lang w:val="en-US" w:eastAsia="en-CA"/>
        </w:rPr>
        <w:t xml:space="preserve"> you do something wrong. </w:t>
      </w:r>
    </w:p>
    <w:p w14:paraId="5FDE8BA7" w14:textId="77777777" w:rsidR="00661021" w:rsidRPr="00661021" w:rsidRDefault="00661021" w:rsidP="00661021">
      <w:pPr>
        <w:rPr>
          <w:lang w:val="en-US" w:eastAsia="en-CA"/>
        </w:rPr>
      </w:pPr>
    </w:p>
    <w:p w14:paraId="77A0614D" w14:textId="77777777" w:rsidR="00661021" w:rsidRPr="00661021" w:rsidRDefault="00661021" w:rsidP="00661021">
      <w:pPr>
        <w:rPr>
          <w:lang w:val="en-US" w:eastAsia="en-CA"/>
        </w:rPr>
      </w:pPr>
      <w:r w:rsidRPr="00661021">
        <w:rPr>
          <w:lang w:val="en-US" w:eastAsia="en-CA"/>
        </w:rPr>
        <w:t>Publishing the test task</w:t>
      </w:r>
    </w:p>
    <w:p w14:paraId="4FDEBB17" w14:textId="5EC1CCCB" w:rsidR="00143AC3" w:rsidRPr="00042B2C" w:rsidRDefault="00661021" w:rsidP="00661021">
      <w:pPr>
        <w:rPr>
          <w:lang w:val="en-US" w:eastAsia="en-CA"/>
        </w:rPr>
      </w:pPr>
      <w:r w:rsidRPr="00661021">
        <w:rPr>
          <w:lang w:val="en-US" w:eastAsia="en-CA"/>
        </w:rPr>
        <w:t>The project must be published in a private repository on github.com or bitbucket.org.</w:t>
      </w:r>
    </w:p>
    <w:sectPr w:rsidR="00143AC3" w:rsidRPr="00042B2C" w:rsidSect="00560955">
      <w:footerReference w:type="default" r:id="rId9"/>
      <w:headerReference w:type="first" r:id="rId10"/>
      <w:footerReference w:type="first" r:id="rId11"/>
      <w:pgSz w:w="12240" w:h="15840" w:code="1"/>
      <w:pgMar w:top="720" w:right="1247" w:bottom="720" w:left="1247" w:header="1701" w:footer="90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B0F745" w14:textId="77777777" w:rsidR="00D254D5" w:rsidRDefault="00D254D5" w:rsidP="00F25687">
      <w:pPr>
        <w:spacing w:after="0" w:line="240" w:lineRule="auto"/>
      </w:pPr>
      <w:r>
        <w:separator/>
      </w:r>
    </w:p>
  </w:endnote>
  <w:endnote w:type="continuationSeparator" w:id="0">
    <w:p w14:paraId="61B261E3" w14:textId="77777777" w:rsidR="00D254D5" w:rsidRDefault="00D254D5" w:rsidP="00F25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pen Sans">
    <w:altName w:val="MS Reference Sans Serif"/>
    <w:panose1 w:val="020B0604020202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01291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8A0BE82" w14:textId="779FE1B6" w:rsidR="00847796" w:rsidRDefault="00160B6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661021">
          <w:rPr>
            <w:noProof/>
          </w:rPr>
          <w:t>2</w:t>
        </w:r>
        <w:r>
          <w:rPr>
            <w:noProof/>
          </w:rPr>
          <w:fldChar w:fldCharType="end"/>
        </w:r>
        <w:r w:rsidR="00847796">
          <w:t xml:space="preserve"> | </w:t>
        </w:r>
        <w:r w:rsidR="00847796">
          <w:rPr>
            <w:color w:val="7F7F7F" w:themeColor="background1" w:themeShade="7F"/>
            <w:spacing w:val="60"/>
          </w:rPr>
          <w:t>Page</w:t>
        </w:r>
      </w:p>
    </w:sdtContent>
  </w:sdt>
  <w:p w14:paraId="19B9408B" w14:textId="77777777" w:rsidR="00A41E07" w:rsidRDefault="00A41E07" w:rsidP="00A41E07">
    <w:pPr>
      <w:pStyle w:val="Footer"/>
      <w:tabs>
        <w:tab w:val="clear" w:pos="4677"/>
        <w:tab w:val="clear" w:pos="9355"/>
        <w:tab w:val="left" w:pos="1222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848DD4" w14:textId="77777777" w:rsidR="006103BA" w:rsidRDefault="006103BA">
    <w:pPr>
      <w:pStyle w:val="Footer"/>
    </w:pPr>
  </w:p>
  <w:p w14:paraId="5441A4E7" w14:textId="77777777" w:rsidR="006103BA" w:rsidRDefault="006103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8D90CA" w14:textId="77777777" w:rsidR="00D254D5" w:rsidRDefault="00D254D5" w:rsidP="00F25687">
      <w:pPr>
        <w:spacing w:after="0" w:line="240" w:lineRule="auto"/>
      </w:pPr>
      <w:r>
        <w:separator/>
      </w:r>
    </w:p>
  </w:footnote>
  <w:footnote w:type="continuationSeparator" w:id="0">
    <w:p w14:paraId="0559D4AF" w14:textId="77777777" w:rsidR="00D254D5" w:rsidRDefault="00D254D5" w:rsidP="00F25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E92CEE" w14:textId="77777777" w:rsidR="006103BA" w:rsidRDefault="00E06E19">
    <w:pPr>
      <w:pStyle w:val="Header"/>
    </w:pPr>
    <w:r w:rsidRPr="001E23FE">
      <w:rPr>
        <w:noProof/>
        <w:lang w:val="en-US"/>
      </w:rPr>
      <w:drawing>
        <wp:anchor distT="0" distB="0" distL="114300" distR="114300" simplePos="0" relativeHeight="251666432" behindDoc="1" locked="0" layoutInCell="1" allowOverlap="1" wp14:anchorId="56E58112" wp14:editId="3D957272">
          <wp:simplePos x="0" y="0"/>
          <wp:positionH relativeFrom="margin">
            <wp:posOffset>-1270</wp:posOffset>
          </wp:positionH>
          <wp:positionV relativeFrom="paragraph">
            <wp:posOffset>-477202</wp:posOffset>
          </wp:positionV>
          <wp:extent cx="1503680" cy="205105"/>
          <wp:effectExtent l="0" t="0" r="1270" b="4445"/>
          <wp:wrapNone/>
          <wp:docPr id="12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_media_logo_black_ver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3680" cy="205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9546744" wp14:editId="260A6C1A">
              <wp:simplePos x="0" y="0"/>
              <wp:positionH relativeFrom="column">
                <wp:posOffset>1740535</wp:posOffset>
              </wp:positionH>
              <wp:positionV relativeFrom="paragraph">
                <wp:posOffset>-566102</wp:posOffset>
              </wp:positionV>
              <wp:extent cx="3528695" cy="400050"/>
              <wp:effectExtent l="0" t="0" r="0" b="0"/>
              <wp:wrapNone/>
              <wp:docPr id="1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8695" cy="4000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C8565E" w14:textId="77777777" w:rsidR="00861313" w:rsidRDefault="001E23FE" w:rsidP="00AE4A00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808080" w:themeColor="background1" w:themeShade="80"/>
                              <w:sz w:val="16"/>
                              <w:szCs w:val="16"/>
                              <w:lang w:val="en-US"/>
                            </w:rPr>
                          </w:pPr>
                          <w:r w:rsidRPr="002334C4">
                            <w:rPr>
                              <w:rFonts w:ascii="Verdana" w:hAnsi="Verdana"/>
                              <w:color w:val="808080" w:themeColor="background1" w:themeShade="80"/>
                              <w:sz w:val="16"/>
                              <w:szCs w:val="16"/>
                              <w:lang w:val="en-US"/>
                            </w:rPr>
                            <w:t>VMEDIA Inc</w:t>
                          </w:r>
                          <w:r w:rsidR="00861313">
                            <w:rPr>
                              <w:rFonts w:ascii="Verdana" w:hAnsi="Verdana"/>
                              <w:color w:val="808080" w:themeColor="background1" w:themeShade="80"/>
                              <w:sz w:val="16"/>
                              <w:szCs w:val="16"/>
                              <w:lang w:val="en-US"/>
                            </w:rPr>
                            <w:t xml:space="preserve">. </w:t>
                          </w:r>
                        </w:p>
                        <w:p w14:paraId="26A62F90" w14:textId="77777777" w:rsidR="00861313" w:rsidRDefault="00861313" w:rsidP="00AE4A00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808080" w:themeColor="background1" w:themeShade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Verdana" w:hAnsi="Verdana"/>
                              <w:color w:val="808080" w:themeColor="background1" w:themeShade="80"/>
                              <w:sz w:val="16"/>
                              <w:szCs w:val="16"/>
                              <w:lang w:val="en-US"/>
                            </w:rPr>
                            <w:t xml:space="preserve">Unit 12, </w:t>
                          </w:r>
                          <w:r w:rsidR="00AE4A00" w:rsidRPr="00AE4A00">
                            <w:rPr>
                              <w:rFonts w:ascii="Verdana" w:hAnsi="Verdana"/>
                              <w:color w:val="808080" w:themeColor="background1" w:themeShade="80"/>
                              <w:sz w:val="16"/>
                              <w:szCs w:val="16"/>
                              <w:lang w:val="en-US"/>
                            </w:rPr>
                            <w:t>220 Viceroy Rd</w:t>
                          </w:r>
                          <w:r>
                            <w:rPr>
                              <w:rFonts w:ascii="Verdana" w:hAnsi="Verdana"/>
                              <w:color w:val="808080" w:themeColor="background1" w:themeShade="80"/>
                              <w:sz w:val="16"/>
                              <w:szCs w:val="16"/>
                              <w:lang w:val="en-US"/>
                            </w:rPr>
                            <w:t xml:space="preserve">, </w:t>
                          </w:r>
                        </w:p>
                        <w:p w14:paraId="507B71DE" w14:textId="77777777" w:rsidR="00AE4A00" w:rsidRPr="00AE4A00" w:rsidRDefault="00AE4A00" w:rsidP="00AE4A00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808080" w:themeColor="background1" w:themeShade="80"/>
                              <w:sz w:val="16"/>
                              <w:szCs w:val="16"/>
                              <w:lang w:val="en-US"/>
                            </w:rPr>
                          </w:pPr>
                          <w:r w:rsidRPr="00AE4A00">
                            <w:rPr>
                              <w:rFonts w:ascii="Verdana" w:hAnsi="Verdana"/>
                              <w:color w:val="808080" w:themeColor="background1" w:themeShade="80"/>
                              <w:sz w:val="16"/>
                              <w:szCs w:val="16"/>
                              <w:lang w:val="en-US"/>
                            </w:rPr>
                            <w:t>Concord, ON L4K 3C2, Canad</w:t>
                          </w:r>
                          <w:r>
                            <w:rPr>
                              <w:rFonts w:ascii="Verdana" w:hAnsi="Verdana"/>
                              <w:color w:val="808080" w:themeColor="background1" w:themeShade="80"/>
                              <w:sz w:val="16"/>
                              <w:szCs w:val="16"/>
                              <w:lang w:val="en-US"/>
                            </w:rPr>
                            <w:t>a</w:t>
                          </w:r>
                        </w:p>
                        <w:p w14:paraId="2ACC2139" w14:textId="77777777" w:rsidR="001E23FE" w:rsidRPr="002334C4" w:rsidRDefault="001E23FE" w:rsidP="001E23FE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808080" w:themeColor="background1" w:themeShade="80"/>
                              <w:sz w:val="16"/>
                              <w:szCs w:val="16"/>
                              <w:lang w:val="en-US"/>
                            </w:rPr>
                          </w:pPr>
                          <w:r w:rsidRPr="002334C4">
                            <w:rPr>
                              <w:rFonts w:ascii="Verdana" w:hAnsi="Verdana"/>
                              <w:color w:val="808080" w:themeColor="background1" w:themeShade="80"/>
                              <w:sz w:val="16"/>
                              <w:szCs w:val="16"/>
                              <w:lang w:val="en-US"/>
                            </w:rPr>
                            <w:t>Tel: +1-416-218-0096, Fax: +1-800-939-2808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546744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137.05pt;margin-top:-44.55pt;width:277.85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" stroked="f">
              <v:textbox inset="0,0,0,0">
                <w:txbxContent>
                  <w:p w14:paraId="3EC8565E" w14:textId="77777777" w:rsidR="00861313" w:rsidRDefault="001E23FE" w:rsidP="00AE4A00">
                    <w:pPr>
                      <w:spacing w:after="0" w:line="240" w:lineRule="auto"/>
                      <w:rPr>
                        <w:rFonts w:ascii="Verdana" w:hAnsi="Verdana"/>
                        <w:color w:val="808080" w:themeColor="background1" w:themeShade="80"/>
                        <w:sz w:val="16"/>
                        <w:szCs w:val="16"/>
                        <w:lang w:val="en-US"/>
                      </w:rPr>
                    </w:pPr>
                    <w:r w:rsidRPr="002334C4">
                      <w:rPr>
                        <w:rFonts w:ascii="Verdana" w:hAnsi="Verdana"/>
                        <w:color w:val="808080" w:themeColor="background1" w:themeShade="80"/>
                        <w:sz w:val="16"/>
                        <w:szCs w:val="16"/>
                        <w:lang w:val="en-US"/>
                      </w:rPr>
                      <w:t>VMEDIA Inc</w:t>
                    </w:r>
                    <w:r w:rsidR="00861313">
                      <w:rPr>
                        <w:rFonts w:ascii="Verdana" w:hAnsi="Verdana"/>
                        <w:color w:val="808080" w:themeColor="background1" w:themeShade="80"/>
                        <w:sz w:val="16"/>
                        <w:szCs w:val="16"/>
                        <w:lang w:val="en-US"/>
                      </w:rPr>
                      <w:t xml:space="preserve">. </w:t>
                    </w:r>
                  </w:p>
                  <w:p w14:paraId="26A62F90" w14:textId="77777777" w:rsidR="00861313" w:rsidRDefault="00861313" w:rsidP="00AE4A00">
                    <w:pPr>
                      <w:spacing w:after="0" w:line="240" w:lineRule="auto"/>
                      <w:rPr>
                        <w:rFonts w:ascii="Verdana" w:hAnsi="Verdana"/>
                        <w:color w:val="808080" w:themeColor="background1" w:themeShade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Verdana" w:hAnsi="Verdana"/>
                        <w:color w:val="808080" w:themeColor="background1" w:themeShade="80"/>
                        <w:sz w:val="16"/>
                        <w:szCs w:val="16"/>
                        <w:lang w:val="en-US"/>
                      </w:rPr>
                      <w:t xml:space="preserve">Unit 12, </w:t>
                    </w:r>
                    <w:r w:rsidR="00AE4A00" w:rsidRPr="00AE4A00">
                      <w:rPr>
                        <w:rFonts w:ascii="Verdana" w:hAnsi="Verdana"/>
                        <w:color w:val="808080" w:themeColor="background1" w:themeShade="80"/>
                        <w:sz w:val="16"/>
                        <w:szCs w:val="16"/>
                        <w:lang w:val="en-US"/>
                      </w:rPr>
                      <w:t>220 Viceroy Rd</w:t>
                    </w:r>
                    <w:r>
                      <w:rPr>
                        <w:rFonts w:ascii="Verdana" w:hAnsi="Verdana"/>
                        <w:color w:val="808080" w:themeColor="background1" w:themeShade="80"/>
                        <w:sz w:val="16"/>
                        <w:szCs w:val="16"/>
                        <w:lang w:val="en-US"/>
                      </w:rPr>
                      <w:t xml:space="preserve">, </w:t>
                    </w:r>
                  </w:p>
                  <w:p w14:paraId="507B71DE" w14:textId="77777777" w:rsidR="00AE4A00" w:rsidRPr="00AE4A00" w:rsidRDefault="00AE4A00" w:rsidP="00AE4A00">
                    <w:pPr>
                      <w:spacing w:after="0" w:line="240" w:lineRule="auto"/>
                      <w:rPr>
                        <w:rFonts w:ascii="Verdana" w:hAnsi="Verdana"/>
                        <w:color w:val="808080" w:themeColor="background1" w:themeShade="80"/>
                        <w:sz w:val="16"/>
                        <w:szCs w:val="16"/>
                        <w:lang w:val="en-US"/>
                      </w:rPr>
                    </w:pPr>
                    <w:r w:rsidRPr="00AE4A00">
                      <w:rPr>
                        <w:rFonts w:ascii="Verdana" w:hAnsi="Verdana"/>
                        <w:color w:val="808080" w:themeColor="background1" w:themeShade="80"/>
                        <w:sz w:val="16"/>
                        <w:szCs w:val="16"/>
                        <w:lang w:val="en-US"/>
                      </w:rPr>
                      <w:t>Concord, ON L4K 3C2, Canad</w:t>
                    </w:r>
                    <w:r>
                      <w:rPr>
                        <w:rFonts w:ascii="Verdana" w:hAnsi="Verdana"/>
                        <w:color w:val="808080" w:themeColor="background1" w:themeShade="80"/>
                        <w:sz w:val="16"/>
                        <w:szCs w:val="16"/>
                        <w:lang w:val="en-US"/>
                      </w:rPr>
                      <w:t>a</w:t>
                    </w:r>
                  </w:p>
                  <w:p w14:paraId="2ACC2139" w14:textId="77777777" w:rsidR="001E23FE" w:rsidRPr="002334C4" w:rsidRDefault="001E23FE" w:rsidP="001E23FE">
                    <w:pPr>
                      <w:spacing w:after="0" w:line="240" w:lineRule="auto"/>
                      <w:rPr>
                        <w:rFonts w:ascii="Verdana" w:hAnsi="Verdana"/>
                        <w:color w:val="808080" w:themeColor="background1" w:themeShade="80"/>
                        <w:sz w:val="16"/>
                        <w:szCs w:val="16"/>
                        <w:lang w:val="en-US"/>
                      </w:rPr>
                    </w:pPr>
                    <w:r w:rsidRPr="002334C4">
                      <w:rPr>
                        <w:rFonts w:ascii="Verdana" w:hAnsi="Verdana"/>
                        <w:color w:val="808080" w:themeColor="background1" w:themeShade="80"/>
                        <w:sz w:val="16"/>
                        <w:szCs w:val="16"/>
                        <w:lang w:val="en-US"/>
                      </w:rPr>
                      <w:t>Tel: +1-416-218-0096, Fax: +1-800-939-2808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73600" behindDoc="0" locked="0" layoutInCell="1" allowOverlap="1" wp14:anchorId="78E1F776" wp14:editId="0FDF57CA">
          <wp:simplePos x="0" y="0"/>
          <wp:positionH relativeFrom="page">
            <wp:posOffset>5181600</wp:posOffset>
          </wp:positionH>
          <wp:positionV relativeFrom="page">
            <wp:posOffset>538163</wp:posOffset>
          </wp:positionV>
          <wp:extent cx="2594719" cy="340995"/>
          <wp:effectExtent l="0" t="0" r="0" b="1905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49300" cy="34816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75648" behindDoc="0" locked="0" layoutInCell="1" allowOverlap="1" wp14:anchorId="0637A5D8" wp14:editId="1FE2118F">
              <wp:simplePos x="0" y="0"/>
              <wp:positionH relativeFrom="column">
                <wp:posOffset>4860925</wp:posOffset>
              </wp:positionH>
              <wp:positionV relativeFrom="paragraph">
                <wp:posOffset>-501650</wp:posOffset>
              </wp:positionV>
              <wp:extent cx="1452245" cy="299720"/>
              <wp:effectExtent l="0" t="0" r="0" b="508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2245" cy="299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BD25000" w14:textId="77777777" w:rsidR="00E06E19" w:rsidRPr="00E06E19" w:rsidRDefault="00E06E19">
                          <w:pPr>
                            <w:rPr>
                              <w:rFonts w:ascii="Open Sans" w:hAnsi="Open Sans" w:cs="Open Sans"/>
                              <w:b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E06E19">
                            <w:rPr>
                              <w:rFonts w:ascii="Open Sans" w:hAnsi="Open Sans" w:cs="Open Sans"/>
                              <w:b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WWW.VMEDIA.CA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37A5D8" id="Text Box 2" o:spid="_x0000_s1027" type="#_x0000_t202" style="position:absolute;margin-left:382.75pt;margin-top:-39.5pt;width:114.35pt;height:23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" filled="f" stroked="f">
              <v:textbox>
                <w:txbxContent>
                  <w:p w14:paraId="0BD25000" w14:textId="77777777" w:rsidR="00E06E19" w:rsidRPr="00E06E19" w:rsidRDefault="00E06E19">
                    <w:pPr>
                      <w:rPr>
                        <w:rFonts w:ascii="Open Sans" w:hAnsi="Open Sans" w:cs="Open Sans"/>
                        <w:b/>
                        <w:color w:val="FFFFFF" w:themeColor="background1"/>
                        <w:sz w:val="20"/>
                        <w:szCs w:val="20"/>
                      </w:rPr>
                    </w:pPr>
                    <w:r w:rsidRPr="00E06E19">
                      <w:rPr>
                        <w:rFonts w:ascii="Open Sans" w:hAnsi="Open Sans" w:cs="Open Sans"/>
                        <w:b/>
                        <w:color w:val="FFFFFF" w:themeColor="background1"/>
                        <w:sz w:val="20"/>
                        <w:szCs w:val="20"/>
                        <w:lang w:val="en-US"/>
                      </w:rPr>
                      <w:t>WWW.VMEDIA.CA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F5F5D"/>
    <w:multiLevelType w:val="hybridMultilevel"/>
    <w:tmpl w:val="5ED22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341FC"/>
    <w:multiLevelType w:val="hybridMultilevel"/>
    <w:tmpl w:val="31D06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A238F"/>
    <w:multiLevelType w:val="hybridMultilevel"/>
    <w:tmpl w:val="958C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0569A"/>
    <w:multiLevelType w:val="hybridMultilevel"/>
    <w:tmpl w:val="59AEF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313"/>
    <w:rsid w:val="00000069"/>
    <w:rsid w:val="00042B2C"/>
    <w:rsid w:val="00080263"/>
    <w:rsid w:val="000D4BA8"/>
    <w:rsid w:val="00143AC3"/>
    <w:rsid w:val="00157EA3"/>
    <w:rsid w:val="00160B61"/>
    <w:rsid w:val="001610C0"/>
    <w:rsid w:val="001709DD"/>
    <w:rsid w:val="00171607"/>
    <w:rsid w:val="001812E6"/>
    <w:rsid w:val="001A15B0"/>
    <w:rsid w:val="001D6571"/>
    <w:rsid w:val="001E23FE"/>
    <w:rsid w:val="001F11A5"/>
    <w:rsid w:val="0022742E"/>
    <w:rsid w:val="00231721"/>
    <w:rsid w:val="00231DF0"/>
    <w:rsid w:val="002334C4"/>
    <w:rsid w:val="00237AFE"/>
    <w:rsid w:val="00284A49"/>
    <w:rsid w:val="002C1A46"/>
    <w:rsid w:val="002F114C"/>
    <w:rsid w:val="00324555"/>
    <w:rsid w:val="00345C23"/>
    <w:rsid w:val="00374B1F"/>
    <w:rsid w:val="00375443"/>
    <w:rsid w:val="003A3251"/>
    <w:rsid w:val="003B7964"/>
    <w:rsid w:val="003E33A8"/>
    <w:rsid w:val="004029B5"/>
    <w:rsid w:val="00415BA7"/>
    <w:rsid w:val="00426321"/>
    <w:rsid w:val="004361B7"/>
    <w:rsid w:val="00437320"/>
    <w:rsid w:val="0049010E"/>
    <w:rsid w:val="00494E04"/>
    <w:rsid w:val="004B1FA7"/>
    <w:rsid w:val="004B2304"/>
    <w:rsid w:val="00532B90"/>
    <w:rsid w:val="00537B00"/>
    <w:rsid w:val="00540650"/>
    <w:rsid w:val="00556A32"/>
    <w:rsid w:val="00560955"/>
    <w:rsid w:val="005B2271"/>
    <w:rsid w:val="005D3D97"/>
    <w:rsid w:val="005F0F3D"/>
    <w:rsid w:val="00601F94"/>
    <w:rsid w:val="006103BA"/>
    <w:rsid w:val="00625B1D"/>
    <w:rsid w:val="00653EDB"/>
    <w:rsid w:val="00661021"/>
    <w:rsid w:val="00665956"/>
    <w:rsid w:val="0068046C"/>
    <w:rsid w:val="006805D8"/>
    <w:rsid w:val="00711981"/>
    <w:rsid w:val="0078754A"/>
    <w:rsid w:val="007939AB"/>
    <w:rsid w:val="00795149"/>
    <w:rsid w:val="00802A32"/>
    <w:rsid w:val="008155FF"/>
    <w:rsid w:val="008177B7"/>
    <w:rsid w:val="0083788B"/>
    <w:rsid w:val="00842B34"/>
    <w:rsid w:val="00847796"/>
    <w:rsid w:val="00861313"/>
    <w:rsid w:val="008C1188"/>
    <w:rsid w:val="008D5711"/>
    <w:rsid w:val="008F1737"/>
    <w:rsid w:val="009833DC"/>
    <w:rsid w:val="009B5CD7"/>
    <w:rsid w:val="009E2291"/>
    <w:rsid w:val="009F7B87"/>
    <w:rsid w:val="00A02B11"/>
    <w:rsid w:val="00A072AD"/>
    <w:rsid w:val="00A16601"/>
    <w:rsid w:val="00A34910"/>
    <w:rsid w:val="00A41E07"/>
    <w:rsid w:val="00A756FA"/>
    <w:rsid w:val="00AB470F"/>
    <w:rsid w:val="00AC457A"/>
    <w:rsid w:val="00AD378D"/>
    <w:rsid w:val="00AE0BF4"/>
    <w:rsid w:val="00AE4A00"/>
    <w:rsid w:val="00B17D75"/>
    <w:rsid w:val="00B2353D"/>
    <w:rsid w:val="00B43AD9"/>
    <w:rsid w:val="00B44C4E"/>
    <w:rsid w:val="00B57D5B"/>
    <w:rsid w:val="00B61754"/>
    <w:rsid w:val="00B85523"/>
    <w:rsid w:val="00BC5726"/>
    <w:rsid w:val="00BF0E0B"/>
    <w:rsid w:val="00BF4403"/>
    <w:rsid w:val="00C502E2"/>
    <w:rsid w:val="00C74B56"/>
    <w:rsid w:val="00CA7891"/>
    <w:rsid w:val="00CB585A"/>
    <w:rsid w:val="00CE18AA"/>
    <w:rsid w:val="00CE3F47"/>
    <w:rsid w:val="00CF14BD"/>
    <w:rsid w:val="00D05A73"/>
    <w:rsid w:val="00D133E7"/>
    <w:rsid w:val="00D179CE"/>
    <w:rsid w:val="00D254D5"/>
    <w:rsid w:val="00D26152"/>
    <w:rsid w:val="00D455FF"/>
    <w:rsid w:val="00D52BF2"/>
    <w:rsid w:val="00D602A6"/>
    <w:rsid w:val="00D9617C"/>
    <w:rsid w:val="00DC0000"/>
    <w:rsid w:val="00DD74D1"/>
    <w:rsid w:val="00DE395B"/>
    <w:rsid w:val="00E06E19"/>
    <w:rsid w:val="00E14921"/>
    <w:rsid w:val="00E42BDA"/>
    <w:rsid w:val="00E57CC9"/>
    <w:rsid w:val="00ED4FF2"/>
    <w:rsid w:val="00EE1D85"/>
    <w:rsid w:val="00F03E27"/>
    <w:rsid w:val="00F10377"/>
    <w:rsid w:val="00F115CF"/>
    <w:rsid w:val="00F23713"/>
    <w:rsid w:val="00F23FC4"/>
    <w:rsid w:val="00F25687"/>
    <w:rsid w:val="00F42A64"/>
    <w:rsid w:val="00F84165"/>
    <w:rsid w:val="00FC47DF"/>
    <w:rsid w:val="00FC4C90"/>
    <w:rsid w:val="00FD2747"/>
    <w:rsid w:val="00FE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F024C"/>
  <w15:docId w15:val="{06FC72FD-47E8-493E-9D61-A688D94DF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891"/>
  </w:style>
  <w:style w:type="paragraph" w:styleId="Heading1">
    <w:name w:val="heading 1"/>
    <w:basedOn w:val="Normal"/>
    <w:next w:val="Normal"/>
    <w:link w:val="Heading1Char"/>
    <w:uiPriority w:val="9"/>
    <w:qFormat/>
    <w:rsid w:val="007951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88CC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37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88CC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37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88CC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7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88C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6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687"/>
  </w:style>
  <w:style w:type="paragraph" w:styleId="Footer">
    <w:name w:val="footer"/>
    <w:basedOn w:val="Normal"/>
    <w:link w:val="FooterChar"/>
    <w:uiPriority w:val="99"/>
    <w:unhideWhenUsed/>
    <w:rsid w:val="00F256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687"/>
  </w:style>
  <w:style w:type="paragraph" w:styleId="BalloonText">
    <w:name w:val="Balloon Text"/>
    <w:basedOn w:val="Normal"/>
    <w:link w:val="BalloonTextChar"/>
    <w:uiPriority w:val="99"/>
    <w:semiHidden/>
    <w:unhideWhenUsed/>
    <w:rsid w:val="00F25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68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95149"/>
    <w:rPr>
      <w:rFonts w:asciiTheme="majorHAnsi" w:eastAsiaTheme="majorEastAsia" w:hAnsiTheme="majorHAnsi" w:cstheme="majorBidi"/>
      <w:b/>
      <w:bCs/>
      <w:color w:val="0088CC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3713"/>
    <w:rPr>
      <w:rFonts w:asciiTheme="majorHAnsi" w:eastAsiaTheme="majorEastAsia" w:hAnsiTheme="majorHAnsi" w:cstheme="majorBidi"/>
      <w:b/>
      <w:bCs/>
      <w:color w:val="0088CC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3713"/>
    <w:rPr>
      <w:rFonts w:asciiTheme="majorHAnsi" w:eastAsiaTheme="majorEastAsia" w:hAnsiTheme="majorHAnsi" w:cstheme="majorBidi"/>
      <w:b/>
      <w:bCs/>
      <w:color w:val="0088CC"/>
    </w:rPr>
  </w:style>
  <w:style w:type="paragraph" w:styleId="NoSpacing">
    <w:name w:val="No Spacing"/>
    <w:link w:val="NoSpacingChar"/>
    <w:uiPriority w:val="1"/>
    <w:qFormat/>
    <w:rsid w:val="00B44C4E"/>
    <w:pPr>
      <w:spacing w:after="0" w:line="240" w:lineRule="auto"/>
    </w:pPr>
    <w:rPr>
      <w:rFonts w:eastAsiaTheme="minorEastAsia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B44C4E"/>
    <w:rPr>
      <w:rFonts w:eastAsiaTheme="minorEastAsia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F23713"/>
    <w:pPr>
      <w:pBdr>
        <w:bottom w:val="single" w:sz="8" w:space="4" w:color="0068B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88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3713"/>
    <w:rPr>
      <w:rFonts w:asciiTheme="majorHAnsi" w:eastAsiaTheme="majorEastAsia" w:hAnsiTheme="majorHAnsi" w:cstheme="majorBidi"/>
      <w:color w:val="0088CC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713"/>
    <w:rPr>
      <w:rFonts w:asciiTheme="majorHAnsi" w:eastAsiaTheme="majorEastAsia" w:hAnsiTheme="majorHAnsi" w:cstheme="majorBidi"/>
      <w:b/>
      <w:bCs/>
      <w:i/>
      <w:iCs/>
      <w:color w:val="0088CC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713"/>
    <w:pPr>
      <w:numPr>
        <w:ilvl w:val="1"/>
      </w:numPr>
    </w:pPr>
    <w:rPr>
      <w:rFonts w:asciiTheme="majorHAnsi" w:eastAsiaTheme="majorEastAsia" w:hAnsiTheme="majorHAnsi" w:cstheme="majorBidi"/>
      <w:i/>
      <w:iCs/>
      <w:color w:val="0088CC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3713"/>
    <w:rPr>
      <w:rFonts w:asciiTheme="majorHAnsi" w:eastAsiaTheme="majorEastAsia" w:hAnsiTheme="majorHAnsi" w:cstheme="majorBidi"/>
      <w:i/>
      <w:iCs/>
      <w:color w:val="0088CC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F23713"/>
    <w:rPr>
      <w:b/>
      <w:bCs/>
      <w:i/>
      <w:iCs/>
      <w:color w:val="0088CC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713"/>
    <w:pPr>
      <w:pBdr>
        <w:bottom w:val="single" w:sz="4" w:space="4" w:color="0068BA" w:themeColor="accent1"/>
      </w:pBdr>
      <w:spacing w:before="200" w:after="280"/>
      <w:ind w:left="936" w:right="936"/>
    </w:pPr>
    <w:rPr>
      <w:b/>
      <w:bCs/>
      <w:i/>
      <w:iCs/>
      <w:color w:val="0088CC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713"/>
    <w:rPr>
      <w:b/>
      <w:bCs/>
      <w:i/>
      <w:iCs/>
      <w:color w:val="0088CC"/>
    </w:rPr>
  </w:style>
  <w:style w:type="character" w:customStyle="1" w:styleId="desktop-title-subcontent">
    <w:name w:val="desktop-title-subcontent"/>
    <w:basedOn w:val="DefaultParagraphFont"/>
    <w:rsid w:val="00AE4A00"/>
  </w:style>
  <w:style w:type="paragraph" w:styleId="ListParagraph">
    <w:name w:val="List Paragraph"/>
    <w:basedOn w:val="Normal"/>
    <w:uiPriority w:val="34"/>
    <w:qFormat/>
    <w:rsid w:val="00F03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3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1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8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ikak\Desktop\Office-General\VMEDIA_letterhead_v3.dotx" TargetMode="External"/></Relationships>
</file>

<file path=word/theme/theme1.xml><?xml version="1.0" encoding="utf-8"?>
<a:theme xmlns:a="http://schemas.openxmlformats.org/drawingml/2006/main" name="v_media_theme">
  <a:themeElements>
    <a:clrScheme name="vmedia_theme_01">
      <a:dk1>
        <a:sysClr val="windowText" lastClr="000000"/>
      </a:dk1>
      <a:lt1>
        <a:srgbClr val="FFFFFF"/>
      </a:lt1>
      <a:dk2>
        <a:srgbClr val="006EA8"/>
      </a:dk2>
      <a:lt2>
        <a:srgbClr val="ADDDF3"/>
      </a:lt2>
      <a:accent1>
        <a:srgbClr val="0068BA"/>
      </a:accent1>
      <a:accent2>
        <a:srgbClr val="18AEFF"/>
      </a:accent2>
      <a:accent3>
        <a:srgbClr val="002C4F"/>
      </a:accent3>
      <a:accent4>
        <a:srgbClr val="3F3F3F"/>
      </a:accent4>
      <a:accent5>
        <a:srgbClr val="7F7F7F"/>
      </a:accent5>
      <a:accent6>
        <a:srgbClr val="BFBFBF"/>
      </a:accent6>
      <a:hlink>
        <a:srgbClr val="002C4F"/>
      </a:hlink>
      <a:folHlink>
        <a:srgbClr val="98D3F0"/>
      </a:folHlink>
    </a:clrScheme>
    <a:fontScheme name="Модульная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Synopsys goes here. A brief outline or general view, as of a subject or written work; an abstract or a summary.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0726B7-18E3-4838-9021-DD3FA1CA1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VMEDIA_letterhead_v3</Template>
  <TotalTime>9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Enter Main Title Here</vt:lpstr>
      <vt:lpstr/>
    </vt:vector>
  </TitlesOfParts>
  <Company>ScialiST RePack</Company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 Main Title Here</dc:title>
  <dc:subject>Enter Subtitle Here</dc:subject>
  <dc:creator>Ray Hu</dc:creator>
  <cp:lastModifiedBy>Oleg Shevchenko</cp:lastModifiedBy>
  <cp:revision>5</cp:revision>
  <cp:lastPrinted>2012-10-26T15:59:00Z</cp:lastPrinted>
  <dcterms:created xsi:type="dcterms:W3CDTF">2022-09-29T15:55:00Z</dcterms:created>
  <dcterms:modified xsi:type="dcterms:W3CDTF">2022-11-14T08:52:00Z</dcterms:modified>
</cp:coreProperties>
</file>